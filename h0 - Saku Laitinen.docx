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62AD" w14:textId="0926F1EE" w:rsidR="006A5CE8" w:rsidRDefault="00063D4D" w:rsidP="006A5CE8">
      <w:pPr>
        <w:pStyle w:val="Heading1"/>
        <w:rPr>
          <w:lang w:val="en-US"/>
        </w:rPr>
      </w:pPr>
      <w:r>
        <w:rPr>
          <w:lang w:val="en-US"/>
        </w:rPr>
        <w:t xml:space="preserve">Oman </w:t>
      </w:r>
      <w:proofErr w:type="spellStart"/>
      <w:r>
        <w:rPr>
          <w:lang w:val="en-US"/>
        </w:rPr>
        <w:t>verkon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sieppaaminen</w:t>
      </w:r>
      <w:proofErr w:type="spellEnd"/>
    </w:p>
    <w:p w14:paraId="361BEADD" w14:textId="07F72660" w:rsidR="00063D4D" w:rsidRDefault="00063D4D" w:rsidP="00063D4D">
      <w:pPr>
        <w:pStyle w:val="Body"/>
        <w:rPr>
          <w:lang w:val="en-US"/>
        </w:rPr>
      </w:pPr>
    </w:p>
    <w:p w14:paraId="2F87F6EF" w14:textId="10ADF565" w:rsidR="00063D4D" w:rsidRDefault="00063D4D" w:rsidP="00063D4D">
      <w:pPr>
        <w:pStyle w:val="Body"/>
        <w:rPr>
          <w:lang w:val="en-US"/>
        </w:rPr>
      </w:pPr>
      <w:r>
        <w:rPr>
          <w:noProof/>
        </w:rPr>
        <w:drawing>
          <wp:inline distT="0" distB="0" distL="0" distR="0" wp14:anchorId="2450972D" wp14:editId="333C10F5">
            <wp:extent cx="2396067" cy="1172210"/>
            <wp:effectExtent l="0" t="0" r="4445" b="889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 rotWithShape="1">
                    <a:blip r:embed="rId8"/>
                    <a:srcRect r="49707"/>
                    <a:stretch/>
                  </pic:blipFill>
                  <pic:spPr bwMode="auto">
                    <a:xfrm>
                      <a:off x="0" y="0"/>
                      <a:ext cx="2408607" cy="117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BF091" w14:textId="76332E0B" w:rsidR="00063D4D" w:rsidRPr="00063D4D" w:rsidRDefault="00063D4D" w:rsidP="00063D4D">
      <w:pPr>
        <w:pStyle w:val="Body"/>
        <w:rPr>
          <w:color w:val="FF0000"/>
        </w:rPr>
      </w:pPr>
      <w:r w:rsidRPr="00063D4D">
        <w:t xml:space="preserve">Sieppasin omaa verkkoani </w:t>
      </w:r>
      <w:proofErr w:type="spellStart"/>
      <w:r w:rsidRPr="00063D4D">
        <w:t>wiresharkilla</w:t>
      </w:r>
      <w:proofErr w:type="spellEnd"/>
      <w:r w:rsidRPr="00063D4D">
        <w:t xml:space="preserve"> painamalla v</w:t>
      </w:r>
      <w:r>
        <w:t xml:space="preserve">aan </w:t>
      </w:r>
      <w:proofErr w:type="spellStart"/>
      <w:r>
        <w:t>wireshark</w:t>
      </w:r>
      <w:proofErr w:type="spellEnd"/>
      <w:r>
        <w:t xml:space="preserve">-ikonia, joka käynnistää ohjelman. Tässä on lopputulos siitä, kun lähdin katsomaan </w:t>
      </w:r>
      <w:proofErr w:type="spellStart"/>
      <w:r>
        <w:t>youtube</w:t>
      </w:r>
      <w:proofErr w:type="spellEnd"/>
      <w:r>
        <w:t xml:space="preserve">-videota. Kuten huomaa, on erilaisia protokollia kuten QUIC, TCP, ARP ja TSLv1.2. QUIC on Googlen oma verkkoprotokolla, TCP on yleinen siirtoprotokolla, TLSv1.2 on avoin SSH-protokolla ja ARP-protokollalla selvitetään </w:t>
      </w:r>
      <w:r w:rsidRPr="00063D4D">
        <w:t>loogista osoitetta vastaava fyysinen osoite</w:t>
      </w:r>
      <w:r>
        <w:t>.</w:t>
      </w:r>
    </w:p>
    <w:sectPr w:rsidR="00063D4D" w:rsidRPr="00063D4D" w:rsidSect="006F62E5">
      <w:headerReference w:type="default" r:id="rId9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B592" w14:textId="77777777" w:rsidR="00063D4D" w:rsidRDefault="00063D4D" w:rsidP="00850205">
      <w:pPr>
        <w:spacing w:after="0"/>
      </w:pPr>
      <w:r>
        <w:separator/>
      </w:r>
    </w:p>
  </w:endnote>
  <w:endnote w:type="continuationSeparator" w:id="0">
    <w:p w14:paraId="47F4A23E" w14:textId="77777777" w:rsidR="00063D4D" w:rsidRDefault="00063D4D" w:rsidP="00850205">
      <w:pPr>
        <w:spacing w:after="0"/>
      </w:pPr>
      <w:r>
        <w:continuationSeparator/>
      </w:r>
    </w:p>
  </w:endnote>
  <w:endnote w:type="continuationNotice" w:id="1">
    <w:p w14:paraId="3267C73A" w14:textId="77777777" w:rsidR="00063D4D" w:rsidRDefault="00063D4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5ED0" w14:textId="77777777" w:rsidR="00063D4D" w:rsidRDefault="00063D4D" w:rsidP="00850205">
      <w:pPr>
        <w:spacing w:after="0"/>
      </w:pPr>
      <w:r>
        <w:separator/>
      </w:r>
    </w:p>
  </w:footnote>
  <w:footnote w:type="continuationSeparator" w:id="0">
    <w:p w14:paraId="0B250FCC" w14:textId="77777777" w:rsidR="00063D4D" w:rsidRDefault="00063D4D" w:rsidP="00850205">
      <w:pPr>
        <w:spacing w:after="0"/>
      </w:pPr>
      <w:r>
        <w:continuationSeparator/>
      </w:r>
    </w:p>
  </w:footnote>
  <w:footnote w:type="continuationNotice" w:id="1">
    <w:p w14:paraId="35E00629" w14:textId="77777777" w:rsidR="00063D4D" w:rsidRDefault="00063D4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F4DA" w14:textId="01758D37" w:rsidR="00700F1C" w:rsidRPr="002E7EDD" w:rsidRDefault="00063D4D" w:rsidP="00F45770">
    <w:pPr>
      <w:tabs>
        <w:tab w:val="left" w:pos="5216"/>
        <w:tab w:val="left" w:pos="9129"/>
      </w:tabs>
    </w:pPr>
    <w:r>
      <w:rPr>
        <w:rStyle w:val="Syttkentt"/>
      </w:rPr>
      <w:t>Saku Laitinen</w:t>
    </w:r>
    <w:r w:rsidR="00700F1C" w:rsidRPr="00084382">
      <w:tab/>
    </w:r>
    <w:r>
      <w:rPr>
        <w:b/>
        <w:bCs/>
      </w:rPr>
      <w:t>Tehtävä h0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>
      <w:rPr>
        <w:noProof/>
      </w:rPr>
      <w:t>1</w:t>
    </w:r>
    <w:r w:rsidR="00227046">
      <w:rPr>
        <w:noProof/>
      </w:rPr>
      <w:fldChar w:fldCharType="end"/>
    </w:r>
    <w:r w:rsidR="00700F1C" w:rsidRPr="002E7EDD">
      <w:t>)</w:t>
    </w:r>
  </w:p>
  <w:p w14:paraId="60933DB6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0BB36C40" w14:textId="75F9F360" w:rsidR="00850205" w:rsidRPr="002E7EDD" w:rsidRDefault="00063D4D" w:rsidP="00F45770">
    <w:pPr>
      <w:tabs>
        <w:tab w:val="left" w:pos="5216"/>
        <w:tab w:val="left" w:pos="9129"/>
      </w:tabs>
    </w:pPr>
    <w:r w:rsidRPr="00063D4D">
      <w:t>ICT4TN027-3009</w:t>
    </w:r>
  </w:p>
  <w:p w14:paraId="7D4C93C3" w14:textId="77777777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063D4D">
      <w:rPr>
        <w:noProof/>
      </w:rPr>
      <w:t>27.3.2023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istParagraph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837569404">
    <w:abstractNumId w:val="2"/>
  </w:num>
  <w:num w:numId="2" w16cid:durableId="311063684">
    <w:abstractNumId w:val="3"/>
  </w:num>
  <w:num w:numId="3" w16cid:durableId="215896451">
    <w:abstractNumId w:val="1"/>
  </w:num>
  <w:num w:numId="4" w16cid:durableId="97952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4D"/>
    <w:rsid w:val="00021EEF"/>
    <w:rsid w:val="00026E65"/>
    <w:rsid w:val="00037867"/>
    <w:rsid w:val="0004072B"/>
    <w:rsid w:val="000518FD"/>
    <w:rsid w:val="0005230A"/>
    <w:rsid w:val="000625A7"/>
    <w:rsid w:val="00063D4D"/>
    <w:rsid w:val="0006583A"/>
    <w:rsid w:val="000704E2"/>
    <w:rsid w:val="00074480"/>
    <w:rsid w:val="0007699C"/>
    <w:rsid w:val="00084382"/>
    <w:rsid w:val="000939ED"/>
    <w:rsid w:val="000A165F"/>
    <w:rsid w:val="000A3990"/>
    <w:rsid w:val="000A3B07"/>
    <w:rsid w:val="000B0BF1"/>
    <w:rsid w:val="000B5AC0"/>
    <w:rsid w:val="000C1744"/>
    <w:rsid w:val="000C2E03"/>
    <w:rsid w:val="000D186A"/>
    <w:rsid w:val="000D7599"/>
    <w:rsid w:val="000E1EBC"/>
    <w:rsid w:val="000E7180"/>
    <w:rsid w:val="000F29E4"/>
    <w:rsid w:val="000F700A"/>
    <w:rsid w:val="001018DD"/>
    <w:rsid w:val="00104F40"/>
    <w:rsid w:val="001062EF"/>
    <w:rsid w:val="00116F19"/>
    <w:rsid w:val="00117A0C"/>
    <w:rsid w:val="00120BB5"/>
    <w:rsid w:val="00122275"/>
    <w:rsid w:val="00131B8D"/>
    <w:rsid w:val="001409D3"/>
    <w:rsid w:val="00144FED"/>
    <w:rsid w:val="00151A4B"/>
    <w:rsid w:val="00157FB7"/>
    <w:rsid w:val="00183597"/>
    <w:rsid w:val="001855A5"/>
    <w:rsid w:val="00185B3E"/>
    <w:rsid w:val="00191CA9"/>
    <w:rsid w:val="001942DB"/>
    <w:rsid w:val="001A1302"/>
    <w:rsid w:val="001A474D"/>
    <w:rsid w:val="001B0334"/>
    <w:rsid w:val="001B21F2"/>
    <w:rsid w:val="001B560A"/>
    <w:rsid w:val="001D54CB"/>
    <w:rsid w:val="001E1228"/>
    <w:rsid w:val="001E2737"/>
    <w:rsid w:val="001E2984"/>
    <w:rsid w:val="001E339B"/>
    <w:rsid w:val="001F42A7"/>
    <w:rsid w:val="001F5667"/>
    <w:rsid w:val="00203DE8"/>
    <w:rsid w:val="00211024"/>
    <w:rsid w:val="00212C6F"/>
    <w:rsid w:val="00220750"/>
    <w:rsid w:val="002257C1"/>
    <w:rsid w:val="002264DB"/>
    <w:rsid w:val="00227046"/>
    <w:rsid w:val="002318A2"/>
    <w:rsid w:val="00232F32"/>
    <w:rsid w:val="002344D8"/>
    <w:rsid w:val="00235EFB"/>
    <w:rsid w:val="002403E9"/>
    <w:rsid w:val="00241A7D"/>
    <w:rsid w:val="00245C20"/>
    <w:rsid w:val="00247773"/>
    <w:rsid w:val="00253F62"/>
    <w:rsid w:val="0026240E"/>
    <w:rsid w:val="00262604"/>
    <w:rsid w:val="00262D65"/>
    <w:rsid w:val="00276853"/>
    <w:rsid w:val="002901B9"/>
    <w:rsid w:val="00293B0E"/>
    <w:rsid w:val="002A28F1"/>
    <w:rsid w:val="002A315A"/>
    <w:rsid w:val="002A76BE"/>
    <w:rsid w:val="002B454C"/>
    <w:rsid w:val="002C0C54"/>
    <w:rsid w:val="002C61FC"/>
    <w:rsid w:val="002C744E"/>
    <w:rsid w:val="002D53D3"/>
    <w:rsid w:val="002D76E4"/>
    <w:rsid w:val="002E46A6"/>
    <w:rsid w:val="002E7EDD"/>
    <w:rsid w:val="00300B16"/>
    <w:rsid w:val="00310B74"/>
    <w:rsid w:val="003129CC"/>
    <w:rsid w:val="00335373"/>
    <w:rsid w:val="00340C31"/>
    <w:rsid w:val="00362079"/>
    <w:rsid w:val="003646A5"/>
    <w:rsid w:val="00372E83"/>
    <w:rsid w:val="00395AC4"/>
    <w:rsid w:val="003A2FDC"/>
    <w:rsid w:val="003A38F4"/>
    <w:rsid w:val="003C000B"/>
    <w:rsid w:val="003C1541"/>
    <w:rsid w:val="003D4525"/>
    <w:rsid w:val="003D67A8"/>
    <w:rsid w:val="003E5FA3"/>
    <w:rsid w:val="003F16A5"/>
    <w:rsid w:val="003F6815"/>
    <w:rsid w:val="003F68CB"/>
    <w:rsid w:val="004046B7"/>
    <w:rsid w:val="00404A78"/>
    <w:rsid w:val="00415DD0"/>
    <w:rsid w:val="0042002C"/>
    <w:rsid w:val="004206AF"/>
    <w:rsid w:val="0043633D"/>
    <w:rsid w:val="00445558"/>
    <w:rsid w:val="00465AC6"/>
    <w:rsid w:val="00467CAC"/>
    <w:rsid w:val="004759E9"/>
    <w:rsid w:val="0047705C"/>
    <w:rsid w:val="004919B5"/>
    <w:rsid w:val="004936DE"/>
    <w:rsid w:val="00493DD9"/>
    <w:rsid w:val="004A28DF"/>
    <w:rsid w:val="004B3EBA"/>
    <w:rsid w:val="004C673E"/>
    <w:rsid w:val="004F1E84"/>
    <w:rsid w:val="004F6C82"/>
    <w:rsid w:val="005046DA"/>
    <w:rsid w:val="00504A88"/>
    <w:rsid w:val="005104EE"/>
    <w:rsid w:val="0051469E"/>
    <w:rsid w:val="00524267"/>
    <w:rsid w:val="0052596B"/>
    <w:rsid w:val="005269FE"/>
    <w:rsid w:val="00532B7B"/>
    <w:rsid w:val="00547F8F"/>
    <w:rsid w:val="00552EDC"/>
    <w:rsid w:val="005653E4"/>
    <w:rsid w:val="00577F51"/>
    <w:rsid w:val="00583896"/>
    <w:rsid w:val="00584932"/>
    <w:rsid w:val="00584A55"/>
    <w:rsid w:val="005A2179"/>
    <w:rsid w:val="005A6C42"/>
    <w:rsid w:val="005B3BC8"/>
    <w:rsid w:val="005C4C17"/>
    <w:rsid w:val="005D0A84"/>
    <w:rsid w:val="005E3B8F"/>
    <w:rsid w:val="005F2983"/>
    <w:rsid w:val="0061038C"/>
    <w:rsid w:val="00611C05"/>
    <w:rsid w:val="0061560B"/>
    <w:rsid w:val="00634A39"/>
    <w:rsid w:val="00636079"/>
    <w:rsid w:val="00643741"/>
    <w:rsid w:val="0064593B"/>
    <w:rsid w:val="0066088B"/>
    <w:rsid w:val="00665F66"/>
    <w:rsid w:val="00670423"/>
    <w:rsid w:val="00670E03"/>
    <w:rsid w:val="00677C96"/>
    <w:rsid w:val="006A0B59"/>
    <w:rsid w:val="006A5CE8"/>
    <w:rsid w:val="006B1C60"/>
    <w:rsid w:val="006C4A40"/>
    <w:rsid w:val="006C64D6"/>
    <w:rsid w:val="006C74D6"/>
    <w:rsid w:val="006D21A3"/>
    <w:rsid w:val="006E2B75"/>
    <w:rsid w:val="006E32C7"/>
    <w:rsid w:val="006F62E5"/>
    <w:rsid w:val="00700F1C"/>
    <w:rsid w:val="00710C48"/>
    <w:rsid w:val="00711F32"/>
    <w:rsid w:val="00712632"/>
    <w:rsid w:val="0071478E"/>
    <w:rsid w:val="007259C0"/>
    <w:rsid w:val="00726EED"/>
    <w:rsid w:val="00727CF4"/>
    <w:rsid w:val="007363DF"/>
    <w:rsid w:val="00737F51"/>
    <w:rsid w:val="007476AD"/>
    <w:rsid w:val="007665B5"/>
    <w:rsid w:val="00773233"/>
    <w:rsid w:val="007872E2"/>
    <w:rsid w:val="00787DDD"/>
    <w:rsid w:val="00795A24"/>
    <w:rsid w:val="00797BEB"/>
    <w:rsid w:val="007A1C21"/>
    <w:rsid w:val="007B0697"/>
    <w:rsid w:val="007B41A7"/>
    <w:rsid w:val="007B6081"/>
    <w:rsid w:val="007F4116"/>
    <w:rsid w:val="0081301E"/>
    <w:rsid w:val="00817936"/>
    <w:rsid w:val="0082330D"/>
    <w:rsid w:val="008270FB"/>
    <w:rsid w:val="008343DB"/>
    <w:rsid w:val="00836E95"/>
    <w:rsid w:val="00837696"/>
    <w:rsid w:val="0084401F"/>
    <w:rsid w:val="00850205"/>
    <w:rsid w:val="00853A21"/>
    <w:rsid w:val="00853D04"/>
    <w:rsid w:val="00856E38"/>
    <w:rsid w:val="008628F0"/>
    <w:rsid w:val="00862CC8"/>
    <w:rsid w:val="008679FC"/>
    <w:rsid w:val="008744C3"/>
    <w:rsid w:val="00897988"/>
    <w:rsid w:val="008A3184"/>
    <w:rsid w:val="008B2445"/>
    <w:rsid w:val="008D017B"/>
    <w:rsid w:val="008D253D"/>
    <w:rsid w:val="008D2A31"/>
    <w:rsid w:val="008D2F93"/>
    <w:rsid w:val="008D3C0F"/>
    <w:rsid w:val="008E4640"/>
    <w:rsid w:val="008E6B6A"/>
    <w:rsid w:val="008F23E4"/>
    <w:rsid w:val="008F54C4"/>
    <w:rsid w:val="008F5569"/>
    <w:rsid w:val="00902674"/>
    <w:rsid w:val="00904245"/>
    <w:rsid w:val="00913D88"/>
    <w:rsid w:val="009144F1"/>
    <w:rsid w:val="0092423F"/>
    <w:rsid w:val="009243E4"/>
    <w:rsid w:val="00946133"/>
    <w:rsid w:val="009467A9"/>
    <w:rsid w:val="009557A4"/>
    <w:rsid w:val="009636E7"/>
    <w:rsid w:val="00964042"/>
    <w:rsid w:val="009653BC"/>
    <w:rsid w:val="00991F88"/>
    <w:rsid w:val="009A0658"/>
    <w:rsid w:val="009B5211"/>
    <w:rsid w:val="009D0520"/>
    <w:rsid w:val="009D70DB"/>
    <w:rsid w:val="009E1E3C"/>
    <w:rsid w:val="009F3319"/>
    <w:rsid w:val="00A0411F"/>
    <w:rsid w:val="00A0478A"/>
    <w:rsid w:val="00A1016F"/>
    <w:rsid w:val="00A249B9"/>
    <w:rsid w:val="00A30931"/>
    <w:rsid w:val="00A42202"/>
    <w:rsid w:val="00A43119"/>
    <w:rsid w:val="00A579B9"/>
    <w:rsid w:val="00A641E5"/>
    <w:rsid w:val="00A666AE"/>
    <w:rsid w:val="00A70025"/>
    <w:rsid w:val="00A70187"/>
    <w:rsid w:val="00A75EC9"/>
    <w:rsid w:val="00A83B94"/>
    <w:rsid w:val="00A85147"/>
    <w:rsid w:val="00A93759"/>
    <w:rsid w:val="00A948E6"/>
    <w:rsid w:val="00AA5A4C"/>
    <w:rsid w:val="00AB52B1"/>
    <w:rsid w:val="00B00EAE"/>
    <w:rsid w:val="00B139C4"/>
    <w:rsid w:val="00B1480B"/>
    <w:rsid w:val="00B23B10"/>
    <w:rsid w:val="00B313A5"/>
    <w:rsid w:val="00B315FD"/>
    <w:rsid w:val="00B43D58"/>
    <w:rsid w:val="00B567BB"/>
    <w:rsid w:val="00B61A76"/>
    <w:rsid w:val="00B70202"/>
    <w:rsid w:val="00B81AF4"/>
    <w:rsid w:val="00B822EC"/>
    <w:rsid w:val="00B828D0"/>
    <w:rsid w:val="00B82D6E"/>
    <w:rsid w:val="00B859EA"/>
    <w:rsid w:val="00B879FB"/>
    <w:rsid w:val="00B94648"/>
    <w:rsid w:val="00B94D28"/>
    <w:rsid w:val="00B96219"/>
    <w:rsid w:val="00BA047F"/>
    <w:rsid w:val="00BA42AE"/>
    <w:rsid w:val="00BA4EB8"/>
    <w:rsid w:val="00BA7F14"/>
    <w:rsid w:val="00BB5378"/>
    <w:rsid w:val="00BC28E6"/>
    <w:rsid w:val="00BD29B7"/>
    <w:rsid w:val="00BE4C4E"/>
    <w:rsid w:val="00BF206E"/>
    <w:rsid w:val="00C050B6"/>
    <w:rsid w:val="00C0596C"/>
    <w:rsid w:val="00C167FE"/>
    <w:rsid w:val="00C37C16"/>
    <w:rsid w:val="00C532CB"/>
    <w:rsid w:val="00C57208"/>
    <w:rsid w:val="00C611D6"/>
    <w:rsid w:val="00C65B1D"/>
    <w:rsid w:val="00C83B7D"/>
    <w:rsid w:val="00C914C0"/>
    <w:rsid w:val="00C927AC"/>
    <w:rsid w:val="00CA734A"/>
    <w:rsid w:val="00CB6B93"/>
    <w:rsid w:val="00CC120B"/>
    <w:rsid w:val="00CC31B0"/>
    <w:rsid w:val="00CC583D"/>
    <w:rsid w:val="00CD1B0C"/>
    <w:rsid w:val="00CE21B8"/>
    <w:rsid w:val="00CE23D6"/>
    <w:rsid w:val="00CE61FB"/>
    <w:rsid w:val="00D0374B"/>
    <w:rsid w:val="00D04FC1"/>
    <w:rsid w:val="00D277DA"/>
    <w:rsid w:val="00D35184"/>
    <w:rsid w:val="00D46B84"/>
    <w:rsid w:val="00D654B5"/>
    <w:rsid w:val="00D66835"/>
    <w:rsid w:val="00D707D0"/>
    <w:rsid w:val="00D75712"/>
    <w:rsid w:val="00D77939"/>
    <w:rsid w:val="00D9194D"/>
    <w:rsid w:val="00DA2B54"/>
    <w:rsid w:val="00DB57D8"/>
    <w:rsid w:val="00DB5839"/>
    <w:rsid w:val="00DB7F66"/>
    <w:rsid w:val="00DC400E"/>
    <w:rsid w:val="00DD357B"/>
    <w:rsid w:val="00DD7B5A"/>
    <w:rsid w:val="00DE03BB"/>
    <w:rsid w:val="00DF4293"/>
    <w:rsid w:val="00E25D55"/>
    <w:rsid w:val="00E3089C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86E65"/>
    <w:rsid w:val="00E87860"/>
    <w:rsid w:val="00EA1B4F"/>
    <w:rsid w:val="00EB6026"/>
    <w:rsid w:val="00EC0F48"/>
    <w:rsid w:val="00EE0FA0"/>
    <w:rsid w:val="00EE4754"/>
    <w:rsid w:val="00EE496E"/>
    <w:rsid w:val="00EF62A8"/>
    <w:rsid w:val="00F0042C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6569E"/>
    <w:rsid w:val="00F732A4"/>
    <w:rsid w:val="00FB0E3A"/>
    <w:rsid w:val="00FB4CE0"/>
    <w:rsid w:val="00FB5FDD"/>
    <w:rsid w:val="00FC27AB"/>
    <w:rsid w:val="00FE262A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9864A0"/>
  <w15:chartTrackingRefBased/>
  <w15:docId w15:val="{44C0C201-BCE1-4528-8D20-8EAC2F54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Body"/>
    <w:link w:val="Heading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"/>
    <w:link w:val="Heading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Body"/>
    <w:link w:val="Heading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B2445"/>
    <w:rPr>
      <w:rFonts w:ascii="Arial" w:eastAsiaTheme="majorEastAsia" w:hAnsi="Arial" w:cstheme="majorBidi"/>
      <w:szCs w:val="26"/>
    </w:rPr>
  </w:style>
  <w:style w:type="paragraph" w:styleId="ListParagraph">
    <w:name w:val="List Paragraph"/>
    <w:basedOn w:val="Normal"/>
    <w:uiPriority w:val="6"/>
    <w:qFormat/>
    <w:rsid w:val="00FE262A"/>
    <w:pPr>
      <w:numPr>
        <w:numId w:val="4"/>
      </w:numPr>
      <w:ind w:left="2965" w:hanging="357"/>
    </w:pPr>
  </w:style>
  <w:style w:type="table" w:styleId="TableGrid">
    <w:name w:val="Table Grid"/>
    <w:basedOn w:val="TableNormal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020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l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DefaultParagraphFont"/>
    <w:link w:val="Body"/>
    <w:rsid w:val="00F4577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Caption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NoSpacing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laceholderText">
    <w:name w:val="Placeholder Text"/>
    <w:basedOn w:val="DefaultParagraphFont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DefaultParagraphFont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DefaultParagraphFont"/>
    <w:uiPriority w:val="1"/>
    <w:rsid w:val="00B859EA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us\OneDrive%20-%20Haaga-Helia%20Oy%20Ab\Raportointipohjat\Harjoitusty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Saku Laitinen</dc:creator>
  <cp:keywords/>
  <dc:description/>
  <cp:lastModifiedBy>Laitinen Saku</cp:lastModifiedBy>
  <cp:revision>1</cp:revision>
  <dcterms:created xsi:type="dcterms:W3CDTF">2023-03-27T07:01:00Z</dcterms:created>
  <dcterms:modified xsi:type="dcterms:W3CDTF">2023-03-27T07:10:00Z</dcterms:modified>
</cp:coreProperties>
</file>